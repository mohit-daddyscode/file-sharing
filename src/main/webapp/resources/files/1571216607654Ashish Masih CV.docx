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1B2ABD">
        <w:trPr>
          <w:trHeight w:val="4410"/>
        </w:trPr>
        <w:tc>
          <w:tcPr>
            <w:tcW w:w="3600" w:type="dxa"/>
            <w:vAlign w:val="bottom"/>
          </w:tcPr>
          <w:p w:rsidR="001B2ABD" w:rsidRDefault="001B2ABD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12892FB8" wp14:editId="48304DBD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BA08206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:rsidR="001B2ABD" w:rsidRPr="005D538E" w:rsidRDefault="005D538E" w:rsidP="001B2ABD">
            <w:pPr>
              <w:pStyle w:val="Title"/>
              <w:rPr>
                <w:sz w:val="72"/>
              </w:rPr>
            </w:pPr>
            <w:r w:rsidRPr="005D538E">
              <w:rPr>
                <w:sz w:val="72"/>
              </w:rPr>
              <w:t>Ashish MASIH</w:t>
            </w:r>
          </w:p>
          <w:p w:rsidR="001B2ABD" w:rsidRDefault="005D538E" w:rsidP="005D538E">
            <w:pPr>
              <w:pStyle w:val="Subtitle"/>
            </w:pPr>
            <w:r>
              <w:rPr>
                <w:spacing w:val="0"/>
                <w:w w:val="100"/>
              </w:rPr>
              <w:t xml:space="preserve">PHP DEVELOPER </w:t>
            </w:r>
          </w:p>
        </w:tc>
      </w:tr>
      <w:tr w:rsidR="001B2ABD" w:rsidTr="001B2ABD">
        <w:tc>
          <w:tcPr>
            <w:tcW w:w="3600" w:type="dxa"/>
          </w:tcPr>
          <w:sdt>
            <w:sdtPr>
              <w:rPr>
                <w:sz w:val="20"/>
                <w:szCs w:val="20"/>
              </w:rPr>
              <w:id w:val="-1711873194"/>
              <w:placeholder>
                <w:docPart w:val="BF009FBA0AA64AF39DB6747E1379A779"/>
              </w:placeholder>
              <w:temporary/>
              <w:showingPlcHdr/>
              <w15:appearance w15:val="hidden"/>
            </w:sdtPr>
            <w:sdtEndPr/>
            <w:sdtContent>
              <w:p w:rsidR="001B2ABD" w:rsidRPr="005D538E" w:rsidRDefault="00036450" w:rsidP="00036450">
                <w:pPr>
                  <w:pStyle w:val="Heading3"/>
                  <w:rPr>
                    <w:sz w:val="20"/>
                    <w:szCs w:val="20"/>
                  </w:rPr>
                </w:pPr>
                <w:r w:rsidRPr="005D538E">
                  <w:rPr>
                    <w:sz w:val="20"/>
                    <w:szCs w:val="20"/>
                  </w:rPr>
                  <w:t>Profile</w:t>
                </w:r>
              </w:p>
            </w:sdtContent>
          </w:sdt>
          <w:p w:rsidR="005D538E" w:rsidRPr="005D538E" w:rsidRDefault="005D538E" w:rsidP="005D538E">
            <w:pPr>
              <w:spacing w:before="45" w:line="276" w:lineRule="auto"/>
              <w:ind w:right="2"/>
              <w:jc w:val="both"/>
              <w:rPr>
                <w:sz w:val="20"/>
                <w:szCs w:val="20"/>
              </w:rPr>
            </w:pPr>
            <w:r w:rsidRPr="005D538E">
              <w:rPr>
                <w:sz w:val="20"/>
                <w:szCs w:val="20"/>
              </w:rPr>
              <w:t>I aspire to work in a professional environment that provides me ample opportunity to utilize my skills. With my skill-set, analytical abilities and learning from experiences, I always look to contribute to the progress of the</w:t>
            </w:r>
            <w:r w:rsidRPr="005D538E">
              <w:rPr>
                <w:sz w:val="20"/>
                <w:szCs w:val="20"/>
              </w:rPr>
              <w:t xml:space="preserve"> </w:t>
            </w:r>
            <w:r w:rsidRPr="005D538E">
              <w:rPr>
                <w:sz w:val="20"/>
                <w:szCs w:val="20"/>
              </w:rPr>
              <w:t>company and self.</w:t>
            </w:r>
          </w:p>
          <w:p w:rsidR="00036450" w:rsidRPr="005D538E" w:rsidRDefault="00036450" w:rsidP="009260CD">
            <w:pPr>
              <w:rPr>
                <w:sz w:val="20"/>
                <w:szCs w:val="20"/>
              </w:rPr>
            </w:pPr>
          </w:p>
          <w:p w:rsidR="00036450" w:rsidRPr="005D538E" w:rsidRDefault="00036450" w:rsidP="00036450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1954003311"/>
              <w:placeholder>
                <w:docPart w:val="A1393DADECCF46BA8E0D4825F4F0160C"/>
              </w:placeholder>
              <w:temporary/>
              <w:showingPlcHdr/>
              <w15:appearance w15:val="hidden"/>
            </w:sdtPr>
            <w:sdtEndPr/>
            <w:sdtContent>
              <w:p w:rsidR="00036450" w:rsidRPr="005D538E" w:rsidRDefault="00CB0055" w:rsidP="00CB0055">
                <w:pPr>
                  <w:pStyle w:val="Heading3"/>
                  <w:rPr>
                    <w:sz w:val="20"/>
                    <w:szCs w:val="20"/>
                  </w:rPr>
                </w:pPr>
                <w:r w:rsidRPr="005D538E">
                  <w:rPr>
                    <w:sz w:val="20"/>
                    <w:szCs w:val="20"/>
                  </w:rPr>
                  <w:t>Contact</w:t>
                </w:r>
              </w:p>
            </w:sdtContent>
          </w:sdt>
          <w:sdt>
            <w:sdtPr>
              <w:rPr>
                <w:sz w:val="20"/>
                <w:szCs w:val="20"/>
              </w:rPr>
              <w:id w:val="1111563247"/>
              <w:placeholder>
                <w:docPart w:val="52DCD7E3E97F450CAC58DB4E0A77B01A"/>
              </w:placeholder>
              <w:temporary/>
              <w:showingPlcHdr/>
              <w15:appearance w15:val="hidden"/>
            </w:sdtPr>
            <w:sdtEndPr/>
            <w:sdtContent>
              <w:p w:rsidR="004D3011" w:rsidRPr="005D538E" w:rsidRDefault="004D3011" w:rsidP="004D3011">
                <w:pPr>
                  <w:rPr>
                    <w:sz w:val="20"/>
                    <w:szCs w:val="20"/>
                  </w:rPr>
                </w:pPr>
                <w:r w:rsidRPr="005D538E">
                  <w:rPr>
                    <w:sz w:val="20"/>
                    <w:szCs w:val="20"/>
                  </w:rPr>
                  <w:t>PHONE:</w:t>
                </w:r>
              </w:p>
            </w:sdtContent>
          </w:sdt>
          <w:p w:rsidR="004D3011" w:rsidRPr="005D538E" w:rsidRDefault="005D538E" w:rsidP="004D3011">
            <w:pPr>
              <w:rPr>
                <w:sz w:val="20"/>
                <w:szCs w:val="20"/>
              </w:rPr>
            </w:pPr>
            <w:r w:rsidRPr="005D538E">
              <w:rPr>
                <w:sz w:val="20"/>
                <w:szCs w:val="20"/>
              </w:rPr>
              <w:t>+91 88490 97270</w:t>
            </w:r>
          </w:p>
          <w:p w:rsidR="004D3011" w:rsidRPr="005D538E" w:rsidRDefault="004D3011" w:rsidP="004D3011">
            <w:pPr>
              <w:rPr>
                <w:sz w:val="20"/>
                <w:szCs w:val="20"/>
              </w:rPr>
            </w:pPr>
          </w:p>
          <w:p w:rsidR="004D3011" w:rsidRPr="005D538E" w:rsidRDefault="005D538E" w:rsidP="004D3011">
            <w:pPr>
              <w:rPr>
                <w:sz w:val="20"/>
                <w:szCs w:val="20"/>
              </w:rPr>
            </w:pPr>
            <w:r w:rsidRPr="005D538E">
              <w:rPr>
                <w:sz w:val="20"/>
                <w:szCs w:val="20"/>
              </w:rPr>
              <w:t>ADDRESS</w:t>
            </w:r>
            <w:r>
              <w:rPr>
                <w:sz w:val="20"/>
                <w:szCs w:val="20"/>
              </w:rPr>
              <w:t>:</w:t>
            </w:r>
          </w:p>
          <w:p w:rsidR="004D3011" w:rsidRPr="005D538E" w:rsidRDefault="005D538E" w:rsidP="004D3011">
            <w:pPr>
              <w:rPr>
                <w:sz w:val="20"/>
                <w:szCs w:val="20"/>
              </w:rPr>
            </w:pPr>
            <w:r w:rsidRPr="005D538E">
              <w:rPr>
                <w:sz w:val="20"/>
                <w:szCs w:val="20"/>
              </w:rPr>
              <w:t>#230, Avadh lake city, baben, bardoli. Dist: Surat, Gujarat.</w:t>
            </w:r>
          </w:p>
          <w:p w:rsidR="004D3011" w:rsidRPr="005D538E" w:rsidRDefault="004D3011" w:rsidP="004D3011">
            <w:pPr>
              <w:rPr>
                <w:sz w:val="20"/>
                <w:szCs w:val="20"/>
              </w:rPr>
            </w:pPr>
          </w:p>
          <w:sdt>
            <w:sdtPr>
              <w:rPr>
                <w:sz w:val="20"/>
                <w:szCs w:val="20"/>
              </w:rPr>
              <w:id w:val="-240260293"/>
              <w:placeholder>
                <w:docPart w:val="948137483F1A498AB9F836E90D088599"/>
              </w:placeholder>
              <w:temporary/>
              <w:showingPlcHdr/>
              <w15:appearance w15:val="hidden"/>
            </w:sdtPr>
            <w:sdtEndPr/>
            <w:sdtContent>
              <w:p w:rsidR="004D3011" w:rsidRPr="005D538E" w:rsidRDefault="004D3011" w:rsidP="004D3011">
                <w:pPr>
                  <w:rPr>
                    <w:sz w:val="20"/>
                    <w:szCs w:val="20"/>
                  </w:rPr>
                </w:pPr>
                <w:r w:rsidRPr="005D538E">
                  <w:rPr>
                    <w:sz w:val="20"/>
                    <w:szCs w:val="20"/>
                  </w:rPr>
                  <w:t>EMAIL:</w:t>
                </w:r>
              </w:p>
            </w:sdtContent>
          </w:sdt>
          <w:p w:rsidR="004D3011" w:rsidRPr="005D538E" w:rsidRDefault="005D538E" w:rsidP="004D3011">
            <w:pPr>
              <w:rPr>
                <w:color w:val="B85A22" w:themeColor="accent2" w:themeShade="BF"/>
                <w:sz w:val="20"/>
                <w:szCs w:val="20"/>
                <w:u w:val="single"/>
              </w:rPr>
            </w:pPr>
            <w:r w:rsidRPr="005D538E">
              <w:rPr>
                <w:sz w:val="20"/>
                <w:szCs w:val="20"/>
              </w:rPr>
              <w:t>ashishmasih111@gmail.com</w:t>
            </w:r>
          </w:p>
        </w:tc>
        <w:tc>
          <w:tcPr>
            <w:tcW w:w="720" w:type="dxa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szCs w:val="22"/>
              </w:rPr>
              <w:id w:val="1049110328"/>
              <w:placeholder>
                <w:docPart w:val="91CC42406C08446C9EFA3EA04A57944A"/>
              </w:placeholder>
              <w:temporary/>
              <w:showingPlcHdr/>
              <w15:appearance w15:val="hidden"/>
            </w:sdtPr>
            <w:sdtEndPr/>
            <w:sdtContent>
              <w:p w:rsidR="001B2ABD" w:rsidRPr="00AB7445" w:rsidRDefault="00E25A26" w:rsidP="00036450">
                <w:pPr>
                  <w:pStyle w:val="Heading2"/>
                  <w:rPr>
                    <w:szCs w:val="22"/>
                  </w:rPr>
                </w:pPr>
                <w:r w:rsidRPr="00AB7445">
                  <w:rPr>
                    <w:szCs w:val="22"/>
                  </w:rPr>
                  <w:t>EDUCATION</w:t>
                </w:r>
              </w:p>
            </w:sdtContent>
          </w:sdt>
          <w:p w:rsidR="00036450" w:rsidRPr="00AB7445" w:rsidRDefault="005D538E" w:rsidP="00B359E4">
            <w:pPr>
              <w:pStyle w:val="Heading4"/>
              <w:rPr>
                <w:sz w:val="22"/>
              </w:rPr>
            </w:pPr>
            <w:r w:rsidRPr="00AB7445">
              <w:rPr>
                <w:sz w:val="22"/>
              </w:rPr>
              <w:t>Masters in Computer Application</w:t>
            </w:r>
          </w:p>
          <w:p w:rsidR="00036450" w:rsidRPr="00AB7445" w:rsidRDefault="005D538E" w:rsidP="00B359E4">
            <w:pPr>
              <w:pStyle w:val="Date"/>
              <w:rPr>
                <w:sz w:val="22"/>
              </w:rPr>
            </w:pPr>
            <w:r w:rsidRPr="00AB7445">
              <w:rPr>
                <w:sz w:val="22"/>
              </w:rPr>
              <w:t>2015</w:t>
            </w:r>
            <w:r w:rsidR="00036450" w:rsidRPr="00AB7445">
              <w:rPr>
                <w:sz w:val="22"/>
              </w:rPr>
              <w:t xml:space="preserve"> - </w:t>
            </w:r>
            <w:r w:rsidRPr="00AB7445">
              <w:rPr>
                <w:sz w:val="22"/>
              </w:rPr>
              <w:t>2017</w:t>
            </w:r>
          </w:p>
          <w:p w:rsidR="004D3011" w:rsidRPr="00AB7445" w:rsidRDefault="005D538E" w:rsidP="00036450">
            <w:pPr>
              <w:rPr>
                <w:sz w:val="22"/>
              </w:rPr>
            </w:pPr>
            <w:r w:rsidRPr="00AB7445">
              <w:rPr>
                <w:sz w:val="22"/>
              </w:rPr>
              <w:t>Chandigarh Group of Colleges, Landran – Chandigarh.</w:t>
            </w:r>
          </w:p>
          <w:p w:rsidR="00036450" w:rsidRPr="00AB7445" w:rsidRDefault="00036450" w:rsidP="00036450">
            <w:pPr>
              <w:rPr>
                <w:sz w:val="22"/>
              </w:rPr>
            </w:pPr>
          </w:p>
          <w:p w:rsidR="00036450" w:rsidRPr="00AB7445" w:rsidRDefault="005D538E" w:rsidP="00B359E4">
            <w:pPr>
              <w:pStyle w:val="Heading4"/>
              <w:rPr>
                <w:sz w:val="22"/>
              </w:rPr>
            </w:pPr>
            <w:r w:rsidRPr="00AB7445">
              <w:rPr>
                <w:sz w:val="22"/>
              </w:rPr>
              <w:t>Bachelors in Computer Application</w:t>
            </w:r>
          </w:p>
          <w:p w:rsidR="00036450" w:rsidRPr="00AB7445" w:rsidRDefault="00AB7445" w:rsidP="00B359E4">
            <w:pPr>
              <w:pStyle w:val="Date"/>
              <w:rPr>
                <w:sz w:val="22"/>
              </w:rPr>
            </w:pPr>
            <w:r w:rsidRPr="00AB7445">
              <w:rPr>
                <w:sz w:val="22"/>
              </w:rPr>
              <w:t>2011</w:t>
            </w:r>
            <w:r w:rsidR="00036450" w:rsidRPr="00AB7445">
              <w:rPr>
                <w:sz w:val="22"/>
              </w:rPr>
              <w:t xml:space="preserve"> - </w:t>
            </w:r>
            <w:r w:rsidRPr="00AB7445">
              <w:rPr>
                <w:sz w:val="22"/>
              </w:rPr>
              <w:t>2014</w:t>
            </w:r>
          </w:p>
          <w:p w:rsidR="00036450" w:rsidRPr="00AB7445" w:rsidRDefault="00AB7445" w:rsidP="00036450">
            <w:pPr>
              <w:rPr>
                <w:sz w:val="22"/>
              </w:rPr>
            </w:pPr>
            <w:r w:rsidRPr="00AB7445">
              <w:rPr>
                <w:sz w:val="22"/>
              </w:rPr>
              <w:t>Government Science College, Valod – Gujarat.</w:t>
            </w:r>
          </w:p>
          <w:p w:rsidR="00AB7445" w:rsidRPr="00AB7445" w:rsidRDefault="00AB7445" w:rsidP="00036450">
            <w:pPr>
              <w:rPr>
                <w:sz w:val="22"/>
              </w:rPr>
            </w:pPr>
          </w:p>
          <w:p w:rsidR="00036450" w:rsidRPr="00AB7445" w:rsidRDefault="00AB7445" w:rsidP="00036450">
            <w:pPr>
              <w:pStyle w:val="Heading2"/>
              <w:rPr>
                <w:szCs w:val="22"/>
              </w:rPr>
            </w:pPr>
            <w:r w:rsidRPr="00AB7445">
              <w:rPr>
                <w:szCs w:val="22"/>
              </w:rPr>
              <w:t>CURRENT ROLE</w:t>
            </w:r>
          </w:p>
          <w:p w:rsidR="00AB7445" w:rsidRPr="00AB7445" w:rsidRDefault="00AB7445" w:rsidP="00AB74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B7445">
              <w:rPr>
                <w:sz w:val="22"/>
              </w:rPr>
              <w:t>Project development</w:t>
            </w:r>
            <w:r w:rsidR="00416D96">
              <w:rPr>
                <w:sz w:val="22"/>
              </w:rPr>
              <w:t>.</w:t>
            </w:r>
          </w:p>
          <w:p w:rsidR="004D3011" w:rsidRPr="00AB7445" w:rsidRDefault="00AB7445" w:rsidP="00AB74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B7445">
              <w:rPr>
                <w:sz w:val="22"/>
              </w:rPr>
              <w:t>Project management.</w:t>
            </w:r>
          </w:p>
          <w:p w:rsidR="00AB7445" w:rsidRPr="00AB7445" w:rsidRDefault="00AB7445" w:rsidP="00AB74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B7445">
              <w:rPr>
                <w:sz w:val="22"/>
              </w:rPr>
              <w:t>Client interaction and management.</w:t>
            </w:r>
          </w:p>
          <w:p w:rsidR="00AB7445" w:rsidRPr="00AB7445" w:rsidRDefault="00AB7445" w:rsidP="00AB74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B7445">
              <w:rPr>
                <w:sz w:val="22"/>
              </w:rPr>
              <w:t>SRS document creation.</w:t>
            </w:r>
          </w:p>
          <w:p w:rsidR="00AB7445" w:rsidRPr="00AB7445" w:rsidRDefault="00AB7445" w:rsidP="00AB74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B7445">
              <w:rPr>
                <w:sz w:val="22"/>
              </w:rPr>
              <w:t>Resource management.</w:t>
            </w:r>
          </w:p>
          <w:p w:rsidR="00AB7445" w:rsidRPr="00AB7445" w:rsidRDefault="00AB7445" w:rsidP="00AB7445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AB7445">
              <w:rPr>
                <w:sz w:val="22"/>
              </w:rPr>
              <w:t>Recommending and implementing application improvements and efficiencies to improve user experiences.</w:t>
            </w:r>
            <w:bookmarkStart w:id="0" w:name="_GoBack"/>
            <w:bookmarkEnd w:id="0"/>
          </w:p>
          <w:p w:rsidR="004D3011" w:rsidRPr="00AB7445" w:rsidRDefault="004D3011" w:rsidP="00036450">
            <w:pPr>
              <w:rPr>
                <w:sz w:val="22"/>
              </w:rPr>
            </w:pPr>
          </w:p>
          <w:p w:rsidR="00036450" w:rsidRPr="00AB7445" w:rsidRDefault="00036450" w:rsidP="00036450">
            <w:pPr>
              <w:pStyle w:val="Heading2"/>
              <w:rPr>
                <w:szCs w:val="22"/>
              </w:rPr>
            </w:pPr>
          </w:p>
          <w:p w:rsidR="00036450" w:rsidRPr="00AB7445" w:rsidRDefault="00036450" w:rsidP="004D3011">
            <w:pPr>
              <w:rPr>
                <w:color w:val="FFFFFF" w:themeColor="background1"/>
                <w:sz w:val="22"/>
              </w:rPr>
            </w:pPr>
          </w:p>
        </w:tc>
      </w:tr>
    </w:tbl>
    <w:p w:rsidR="0043117B" w:rsidRDefault="00353F3D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F3D" w:rsidRDefault="00353F3D" w:rsidP="000C45FF">
      <w:r>
        <w:separator/>
      </w:r>
    </w:p>
  </w:endnote>
  <w:endnote w:type="continuationSeparator" w:id="0">
    <w:p w:rsidR="00353F3D" w:rsidRDefault="00353F3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F3D" w:rsidRDefault="00353F3D" w:rsidP="000C45FF">
      <w:r>
        <w:separator/>
      </w:r>
    </w:p>
  </w:footnote>
  <w:footnote w:type="continuationSeparator" w:id="0">
    <w:p w:rsidR="00353F3D" w:rsidRDefault="00353F3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13959"/>
    <w:multiLevelType w:val="hybridMultilevel"/>
    <w:tmpl w:val="E2F2E1DC"/>
    <w:lvl w:ilvl="0" w:tplc="97D43894">
      <w:start w:val="20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8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53F3D"/>
    <w:rsid w:val="0037121F"/>
    <w:rsid w:val="003A6B7D"/>
    <w:rsid w:val="003B06CA"/>
    <w:rsid w:val="004071FC"/>
    <w:rsid w:val="00416D96"/>
    <w:rsid w:val="00445947"/>
    <w:rsid w:val="004813B3"/>
    <w:rsid w:val="00496591"/>
    <w:rsid w:val="004C63E4"/>
    <w:rsid w:val="004D3011"/>
    <w:rsid w:val="005262AC"/>
    <w:rsid w:val="005D538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B7445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B7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F009FBA0AA64AF39DB6747E1379A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D79937-10CA-4930-8741-E1ADBADE7747}"/>
      </w:docPartPr>
      <w:docPartBody>
        <w:p w:rsidR="00000000" w:rsidRDefault="000709A7">
          <w:pPr>
            <w:pStyle w:val="BF009FBA0AA64AF39DB6747E1379A779"/>
          </w:pPr>
          <w:r w:rsidRPr="00D5459D">
            <w:t>Profile</w:t>
          </w:r>
        </w:p>
      </w:docPartBody>
    </w:docPart>
    <w:docPart>
      <w:docPartPr>
        <w:name w:val="A1393DADECCF46BA8E0D4825F4F01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539F77-BDF6-47B3-9DA8-395933F93933}"/>
      </w:docPartPr>
      <w:docPartBody>
        <w:p w:rsidR="00000000" w:rsidRDefault="000709A7">
          <w:pPr>
            <w:pStyle w:val="A1393DADECCF46BA8E0D4825F4F0160C"/>
          </w:pPr>
          <w:r w:rsidRPr="00CB0055">
            <w:t>Contact</w:t>
          </w:r>
        </w:p>
      </w:docPartBody>
    </w:docPart>
    <w:docPart>
      <w:docPartPr>
        <w:name w:val="52DCD7E3E97F450CAC58DB4E0A77B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D6EA2-0392-4C3D-BCBF-39E6808B7E6F}"/>
      </w:docPartPr>
      <w:docPartBody>
        <w:p w:rsidR="00000000" w:rsidRDefault="000709A7">
          <w:pPr>
            <w:pStyle w:val="52DCD7E3E97F450CAC58DB4E0A77B01A"/>
          </w:pPr>
          <w:r w:rsidRPr="004D3011">
            <w:t>PHONE:</w:t>
          </w:r>
        </w:p>
      </w:docPartBody>
    </w:docPart>
    <w:docPart>
      <w:docPartPr>
        <w:name w:val="948137483F1A498AB9F836E90D0885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93A86-31DD-4DFB-8FA1-940FBB74E67C}"/>
      </w:docPartPr>
      <w:docPartBody>
        <w:p w:rsidR="00000000" w:rsidRDefault="000709A7">
          <w:pPr>
            <w:pStyle w:val="948137483F1A498AB9F836E90D088599"/>
          </w:pPr>
          <w:r w:rsidRPr="004D3011">
            <w:t>EMAIL:</w:t>
          </w:r>
        </w:p>
      </w:docPartBody>
    </w:docPart>
    <w:docPart>
      <w:docPartPr>
        <w:name w:val="91CC42406C08446C9EFA3EA04A579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14C97-D474-47BC-B8FB-7DB0EC70C6AC}"/>
      </w:docPartPr>
      <w:docPartBody>
        <w:p w:rsidR="00000000" w:rsidRDefault="000709A7">
          <w:pPr>
            <w:pStyle w:val="91CC42406C08446C9EFA3EA04A57944A"/>
          </w:pPr>
          <w:r w:rsidRPr="00036450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441"/>
    <w:rsid w:val="000709A7"/>
    <w:rsid w:val="0023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C2969AE2EE4210BA7A2A2808B0880B">
    <w:name w:val="8AC2969AE2EE4210BA7A2A2808B0880B"/>
  </w:style>
  <w:style w:type="paragraph" w:customStyle="1" w:styleId="AD60ED14B4564FF4B4866FB67DC38CB0">
    <w:name w:val="AD60ED14B4564FF4B4866FB67DC38CB0"/>
  </w:style>
  <w:style w:type="paragraph" w:customStyle="1" w:styleId="BF009FBA0AA64AF39DB6747E1379A779">
    <w:name w:val="BF009FBA0AA64AF39DB6747E1379A779"/>
  </w:style>
  <w:style w:type="paragraph" w:customStyle="1" w:styleId="CA0B0F41776A4B55A546A05737EFD892">
    <w:name w:val="CA0B0F41776A4B55A546A05737EFD892"/>
  </w:style>
  <w:style w:type="paragraph" w:customStyle="1" w:styleId="A1393DADECCF46BA8E0D4825F4F0160C">
    <w:name w:val="A1393DADECCF46BA8E0D4825F4F0160C"/>
  </w:style>
  <w:style w:type="paragraph" w:customStyle="1" w:styleId="52DCD7E3E97F450CAC58DB4E0A77B01A">
    <w:name w:val="52DCD7E3E97F450CAC58DB4E0A77B01A"/>
  </w:style>
  <w:style w:type="paragraph" w:customStyle="1" w:styleId="50F9F90920CB4E08BB304E797CE960D6">
    <w:name w:val="50F9F90920CB4E08BB304E797CE960D6"/>
  </w:style>
  <w:style w:type="paragraph" w:customStyle="1" w:styleId="5220AA5DDF3C445E9CEEA49D4EBA8B1B">
    <w:name w:val="5220AA5DDF3C445E9CEEA49D4EBA8B1B"/>
  </w:style>
  <w:style w:type="paragraph" w:customStyle="1" w:styleId="C079D357D7554E8893665DB32C9D48B5">
    <w:name w:val="C079D357D7554E8893665DB32C9D48B5"/>
  </w:style>
  <w:style w:type="paragraph" w:customStyle="1" w:styleId="948137483F1A498AB9F836E90D088599">
    <w:name w:val="948137483F1A498AB9F836E90D088599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24DD72E15FA04CCD97A291EE74F2471D">
    <w:name w:val="24DD72E15FA04CCD97A291EE74F2471D"/>
  </w:style>
  <w:style w:type="paragraph" w:customStyle="1" w:styleId="00306FD1D1314A4A94A0951B9007DA43">
    <w:name w:val="00306FD1D1314A4A94A0951B9007DA43"/>
  </w:style>
  <w:style w:type="paragraph" w:customStyle="1" w:styleId="B363766F90F24E3D8DFB9E5AD815B707">
    <w:name w:val="B363766F90F24E3D8DFB9E5AD815B707"/>
  </w:style>
  <w:style w:type="paragraph" w:customStyle="1" w:styleId="7D6714CA76844856AC50F1D142E992CD">
    <w:name w:val="7D6714CA76844856AC50F1D142E992CD"/>
  </w:style>
  <w:style w:type="paragraph" w:customStyle="1" w:styleId="C63106A3361F410790B89CAF625A0A5C">
    <w:name w:val="C63106A3361F410790B89CAF625A0A5C"/>
  </w:style>
  <w:style w:type="paragraph" w:customStyle="1" w:styleId="F44C2E4B18A54ABC81230803BB6FB01A">
    <w:name w:val="F44C2E4B18A54ABC81230803BB6FB01A"/>
  </w:style>
  <w:style w:type="paragraph" w:customStyle="1" w:styleId="91CC42406C08446C9EFA3EA04A57944A">
    <w:name w:val="91CC42406C08446C9EFA3EA04A57944A"/>
  </w:style>
  <w:style w:type="paragraph" w:customStyle="1" w:styleId="3259F359208445CDAFAC52C7E2A3D412">
    <w:name w:val="3259F359208445CDAFAC52C7E2A3D412"/>
  </w:style>
  <w:style w:type="paragraph" w:customStyle="1" w:styleId="85CFD2223AFF441C9DDD3ABCA3BB3D36">
    <w:name w:val="85CFD2223AFF441C9DDD3ABCA3BB3D36"/>
  </w:style>
  <w:style w:type="paragraph" w:customStyle="1" w:styleId="647F0957D6004E44AD746BAC4BA2DD9E">
    <w:name w:val="647F0957D6004E44AD746BAC4BA2DD9E"/>
  </w:style>
  <w:style w:type="paragraph" w:customStyle="1" w:styleId="63653DA0A7C6477FA6757F9A539165CA">
    <w:name w:val="63653DA0A7C6477FA6757F9A539165CA"/>
  </w:style>
  <w:style w:type="paragraph" w:customStyle="1" w:styleId="9357471BE162429C8398C7B723CBD600">
    <w:name w:val="9357471BE162429C8398C7B723CBD600"/>
  </w:style>
  <w:style w:type="paragraph" w:customStyle="1" w:styleId="D424EC372F0C46559E9593C4488DC6B4">
    <w:name w:val="D424EC372F0C46559E9593C4488DC6B4"/>
  </w:style>
  <w:style w:type="paragraph" w:customStyle="1" w:styleId="BC7623F3F19C4185BC56198198E37B2C">
    <w:name w:val="BC7623F3F19C4185BC56198198E37B2C"/>
  </w:style>
  <w:style w:type="paragraph" w:customStyle="1" w:styleId="0BB2F3B8CE55418297F93DD931C605C9">
    <w:name w:val="0BB2F3B8CE55418297F93DD931C605C9"/>
  </w:style>
  <w:style w:type="paragraph" w:customStyle="1" w:styleId="020AA99E45D744489ADE2452C165C2CE">
    <w:name w:val="020AA99E45D744489ADE2452C165C2CE"/>
  </w:style>
  <w:style w:type="paragraph" w:customStyle="1" w:styleId="32F021D33C2048099E1601C06557226C">
    <w:name w:val="32F021D33C2048099E1601C06557226C"/>
  </w:style>
  <w:style w:type="paragraph" w:customStyle="1" w:styleId="52716C23534541FA8642E038785AE657">
    <w:name w:val="52716C23534541FA8642E038785AE657"/>
  </w:style>
  <w:style w:type="paragraph" w:customStyle="1" w:styleId="F33D9352833748068BFBB96A0204B2C5">
    <w:name w:val="F33D9352833748068BFBB96A0204B2C5"/>
  </w:style>
  <w:style w:type="paragraph" w:customStyle="1" w:styleId="E087740459314967830FA9ED5323DBB8">
    <w:name w:val="E087740459314967830FA9ED5323DBB8"/>
  </w:style>
  <w:style w:type="paragraph" w:customStyle="1" w:styleId="29DD8DBD1235404593B45BE86BF32A4B">
    <w:name w:val="29DD8DBD1235404593B45BE86BF32A4B"/>
  </w:style>
  <w:style w:type="paragraph" w:customStyle="1" w:styleId="4F72A10C4C61477E89E590FB53AB2FB2">
    <w:name w:val="4F72A10C4C61477E89E590FB53AB2FB2"/>
  </w:style>
  <w:style w:type="paragraph" w:customStyle="1" w:styleId="135DFD9D9D6E49DA81DC2DF729F3AF4E">
    <w:name w:val="135DFD9D9D6E49DA81DC2DF729F3AF4E"/>
  </w:style>
  <w:style w:type="paragraph" w:customStyle="1" w:styleId="51036FA1FDF742DB95C36193F0F7E9BE">
    <w:name w:val="51036FA1FDF742DB95C36193F0F7E9BE"/>
  </w:style>
  <w:style w:type="paragraph" w:customStyle="1" w:styleId="52C4E9631607424983CE12ADE49394B1">
    <w:name w:val="52C4E9631607424983CE12ADE49394B1"/>
  </w:style>
  <w:style w:type="paragraph" w:customStyle="1" w:styleId="FB67D0BD88D443D38A2B26D666BD7390">
    <w:name w:val="FB67D0BD88D443D38A2B26D666BD7390"/>
  </w:style>
  <w:style w:type="paragraph" w:customStyle="1" w:styleId="FA97367E3B764E04A2F83E0B33A5B81B">
    <w:name w:val="FA97367E3B764E04A2F83E0B33A5B81B"/>
  </w:style>
  <w:style w:type="paragraph" w:customStyle="1" w:styleId="6480041CF5464D6C86F89C643933CBAD">
    <w:name w:val="6480041CF5464D6C86F89C643933CBAD"/>
  </w:style>
  <w:style w:type="paragraph" w:customStyle="1" w:styleId="84FE9EAF9D904F6CAEEAB251A2A3D2E6">
    <w:name w:val="84FE9EAF9D904F6CAEEAB251A2A3D2E6"/>
  </w:style>
  <w:style w:type="paragraph" w:customStyle="1" w:styleId="7B048C4B4D6647B2B60CDB8C58A261E4">
    <w:name w:val="7B048C4B4D6647B2B60CDB8C58A261E4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AB61F0B473FA42D5BE09814FEE55C941">
    <w:name w:val="AB61F0B473FA42D5BE09814FEE55C941"/>
  </w:style>
  <w:style w:type="paragraph" w:customStyle="1" w:styleId="EC8FD82F96EC46C9A66ECB71BF9C8A84">
    <w:name w:val="EC8FD82F96EC46C9A66ECB71BF9C8A84"/>
    <w:rsid w:val="00236441"/>
  </w:style>
  <w:style w:type="paragraph" w:customStyle="1" w:styleId="8DF62504A7354B098DE3618A610CD7A2">
    <w:name w:val="8DF62504A7354B098DE3618A610CD7A2"/>
    <w:rsid w:val="00236441"/>
  </w:style>
  <w:style w:type="paragraph" w:customStyle="1" w:styleId="80C77B2D77D34E2AB698F167FEAD1681">
    <w:name w:val="80C77B2D77D34E2AB698F167FEAD1681"/>
    <w:rsid w:val="00236441"/>
  </w:style>
  <w:style w:type="paragraph" w:customStyle="1" w:styleId="EF8EAC7F710449E6BBAC852C4717A8AA">
    <w:name w:val="EF8EAC7F710449E6BBAC852C4717A8AA"/>
    <w:rsid w:val="00236441"/>
  </w:style>
  <w:style w:type="paragraph" w:customStyle="1" w:styleId="215ACDE891CC4F90BA076F05D6E986FE">
    <w:name w:val="215ACDE891CC4F90BA076F05D6E986FE"/>
    <w:rsid w:val="00236441"/>
  </w:style>
  <w:style w:type="paragraph" w:customStyle="1" w:styleId="47B9E908F1FD42DCB77206CAFB9EACBC">
    <w:name w:val="47B9E908F1FD42DCB77206CAFB9EACBC"/>
    <w:rsid w:val="00236441"/>
  </w:style>
  <w:style w:type="paragraph" w:customStyle="1" w:styleId="AF82D63632D1445F8F1BE3963935E9FF">
    <w:name w:val="AF82D63632D1445F8F1BE3963935E9FF"/>
    <w:rsid w:val="00236441"/>
  </w:style>
  <w:style w:type="paragraph" w:customStyle="1" w:styleId="AEC50810D4474D8B8A1CBB41D65DF3F7">
    <w:name w:val="AEC50810D4474D8B8A1CBB41D65DF3F7"/>
    <w:rsid w:val="00236441"/>
  </w:style>
  <w:style w:type="paragraph" w:customStyle="1" w:styleId="3644680C5BBB4E88A0B6873137837939">
    <w:name w:val="3644680C5BBB4E88A0B6873137837939"/>
    <w:rsid w:val="00236441"/>
  </w:style>
  <w:style w:type="paragraph" w:customStyle="1" w:styleId="059BF438402E43138C98BADABF81FE36">
    <w:name w:val="059BF438402E43138C98BADABF81FE36"/>
    <w:rsid w:val="00236441"/>
  </w:style>
  <w:style w:type="paragraph" w:customStyle="1" w:styleId="F1809C2554194E71B7EA8B9F0A10B644">
    <w:name w:val="F1809C2554194E71B7EA8B9F0A10B644"/>
    <w:rsid w:val="00236441"/>
  </w:style>
  <w:style w:type="paragraph" w:customStyle="1" w:styleId="CA2FAEF0E75F45AA87D277BC488F4655">
    <w:name w:val="CA2FAEF0E75F45AA87D277BC488F4655"/>
    <w:rsid w:val="00236441"/>
  </w:style>
  <w:style w:type="paragraph" w:customStyle="1" w:styleId="C961CA18E5374D90B943C0BBEA6E7A51">
    <w:name w:val="C961CA18E5374D90B943C0BBEA6E7A51"/>
    <w:rsid w:val="00236441"/>
  </w:style>
  <w:style w:type="paragraph" w:customStyle="1" w:styleId="1656B0FCC6084813A321A5B56CF70E74">
    <w:name w:val="1656B0FCC6084813A321A5B56CF70E74"/>
    <w:rsid w:val="00236441"/>
  </w:style>
  <w:style w:type="paragraph" w:customStyle="1" w:styleId="1CDC4DE6864242159C31966730C317A6">
    <w:name w:val="1CDC4DE6864242159C31966730C317A6"/>
    <w:rsid w:val="00236441"/>
  </w:style>
  <w:style w:type="paragraph" w:customStyle="1" w:styleId="4F1BB8E34D0F43DEBD379ABE7E6CF9AE">
    <w:name w:val="4F1BB8E34D0F43DEBD379ABE7E6CF9AE"/>
    <w:rsid w:val="002364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2019-08-04T14:30:00Z</dcterms:created>
  <dcterms:modified xsi:type="dcterms:W3CDTF">2019-08-04T15:05:00Z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